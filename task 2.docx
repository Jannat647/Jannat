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F444" w14:textId="255EC55F" w:rsidR="000A7E05" w:rsidRDefault="000A7E05">
      <w:pPr>
        <w:pStyle w:val="Date"/>
      </w:pPr>
    </w:p>
    <w:p w14:paraId="567C95D1" w14:textId="71DDACCB" w:rsidR="000A7E05" w:rsidRDefault="00553460">
      <w:pPr>
        <w:pStyle w:val="Salutation"/>
      </w:pPr>
      <w:r>
        <w:t>JANNAT</w:t>
      </w:r>
      <w:r w:rsidR="005F17EB">
        <w:t xml:space="preserve"> </w:t>
      </w:r>
      <w:r w:rsidR="008972EE">
        <w:t>COSMETICs</w:t>
      </w:r>
      <w:r>
        <w:t xml:space="preserve"> </w:t>
      </w:r>
      <w:r w:rsidR="005F17EB">
        <w:t>Store</w:t>
      </w:r>
    </w:p>
    <w:p w14:paraId="048C46D9" w14:textId="6D7E3BFA" w:rsidR="000A7E05" w:rsidRDefault="00553460">
      <w:pPr>
        <w:pStyle w:val="Address"/>
      </w:pPr>
      <w:r>
        <w:t>+92300</w:t>
      </w:r>
      <w:r w:rsidR="00771D10">
        <w:t xml:space="preserve">8739271 | Karachi </w:t>
      </w:r>
    </w:p>
    <w:p w14:paraId="0F2AD968" w14:textId="15DB2852" w:rsidR="000A7E05" w:rsidRDefault="008972EE">
      <w:r>
        <w:t>We offer the best cosmetic</w:t>
      </w:r>
      <w:r w:rsidR="00D821CC">
        <w:t xml:space="preserve"> items you will definitely love and get satisfied with. </w:t>
      </w:r>
    </w:p>
    <w:p w14:paraId="2E69E51E" w14:textId="00812353" w:rsidR="00E21FBC" w:rsidRDefault="00F56E87">
      <w:r>
        <w:rPr>
          <w:noProof/>
        </w:rPr>
        <w:drawing>
          <wp:anchor distT="0" distB="0" distL="114300" distR="114300" simplePos="0" relativeHeight="251659264" behindDoc="0" locked="0" layoutInCell="1" allowOverlap="1" wp14:anchorId="75802150" wp14:editId="0332D14A">
            <wp:simplePos x="0" y="0"/>
            <wp:positionH relativeFrom="column">
              <wp:posOffset>866775</wp:posOffset>
            </wp:positionH>
            <wp:positionV relativeFrom="paragraph">
              <wp:posOffset>334010</wp:posOffset>
            </wp:positionV>
            <wp:extent cx="3642360" cy="2611120"/>
            <wp:effectExtent l="0" t="0" r="0" b="0"/>
            <wp:wrapTopAndBottom/>
            <wp:docPr id="874161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61963" name="Picture 8741619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BC">
        <w:t xml:space="preserve">Affordable and available in reasonable prices. </w:t>
      </w:r>
    </w:p>
    <w:sdt>
      <w:sdtPr>
        <w:id w:val="-1894884102"/>
        <w:placeholder>
          <w:docPart w:val="C1E9EFDD2C51A24C8622484CA22C203F"/>
        </w:placeholder>
        <w15:appearance w15:val="hidden"/>
      </w:sdtPr>
      <w:sdtEndPr/>
      <w:sdtContent>
        <w:p w14:paraId="2EB8D0E6" w14:textId="77777777" w:rsidR="00F56E87" w:rsidRDefault="00F56E87">
          <w:pPr>
            <w:pStyle w:val="Closing"/>
          </w:pPr>
        </w:p>
        <w:p w14:paraId="79E31B68" w14:textId="39ACA167" w:rsidR="000A7E05" w:rsidRDefault="00E21FBC">
          <w:pPr>
            <w:pStyle w:val="Closing"/>
          </w:pPr>
          <w:r>
            <w:t>Must visit our cosmetic store</w:t>
          </w:r>
        </w:p>
      </w:sdtContent>
    </w:sdt>
    <w:p w14:paraId="189F6091" w14:textId="693DBCCE" w:rsidR="000A7E05" w:rsidRDefault="003741B5">
      <w:pPr>
        <w:pStyle w:val="Signature"/>
      </w:pPr>
      <w:r>
        <w:t xml:space="preserve">THANK you! </w:t>
      </w:r>
    </w:p>
    <w:sectPr w:rsidR="000A7E05">
      <w:footerReference w:type="default" r:id="rId10"/>
      <w:footerReference w:type="first" r:id="rId11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DAC8" w14:textId="77777777" w:rsidR="004B7819" w:rsidRDefault="004B7819">
      <w:pPr>
        <w:spacing w:before="0" w:after="0" w:line="240" w:lineRule="auto"/>
      </w:pPr>
      <w:r>
        <w:separator/>
      </w:r>
    </w:p>
    <w:p w14:paraId="1538E51A" w14:textId="77777777" w:rsidR="004B7819" w:rsidRDefault="004B7819"/>
    <w:p w14:paraId="42B9E400" w14:textId="77777777" w:rsidR="004B7819" w:rsidRDefault="004B7819"/>
    <w:p w14:paraId="706C9E67" w14:textId="77777777" w:rsidR="004B7819" w:rsidRDefault="004B7819"/>
  </w:endnote>
  <w:endnote w:type="continuationSeparator" w:id="0">
    <w:p w14:paraId="01409036" w14:textId="77777777" w:rsidR="004B7819" w:rsidRDefault="004B7819">
      <w:pPr>
        <w:spacing w:before="0" w:after="0" w:line="240" w:lineRule="auto"/>
      </w:pPr>
      <w:r>
        <w:continuationSeparator/>
      </w:r>
    </w:p>
    <w:p w14:paraId="24E90F08" w14:textId="77777777" w:rsidR="004B7819" w:rsidRDefault="004B7819"/>
    <w:p w14:paraId="1BF26E37" w14:textId="77777777" w:rsidR="004B7819" w:rsidRDefault="004B7819"/>
    <w:p w14:paraId="3E7AFDD3" w14:textId="77777777" w:rsidR="004B7819" w:rsidRDefault="004B7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B2124" w14:textId="77777777" w:rsidR="000A7E05" w:rsidRDefault="004859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ACCF" w14:textId="77777777" w:rsidR="000A7E05" w:rsidRDefault="00485973">
    <w:pPr>
      <w:pStyle w:val="Footer"/>
    </w:pPr>
    <w:sdt>
      <w:sdtPr>
        <w:id w:val="7803617"/>
        <w:placeholder/>
        <w:temporary/>
        <w:showingPlcHdr/>
        <w15:appearance w15:val="hidden"/>
      </w:sdtPr>
      <w:sdtEndPr/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27B2F" w14:textId="77777777" w:rsidR="004B7819" w:rsidRDefault="004B7819">
      <w:pPr>
        <w:spacing w:before="0" w:after="0" w:line="240" w:lineRule="auto"/>
      </w:pPr>
      <w:r>
        <w:separator/>
      </w:r>
    </w:p>
    <w:p w14:paraId="214C9890" w14:textId="77777777" w:rsidR="004B7819" w:rsidRDefault="004B7819"/>
    <w:p w14:paraId="128581AA" w14:textId="77777777" w:rsidR="004B7819" w:rsidRDefault="004B7819"/>
    <w:p w14:paraId="26CC16D3" w14:textId="77777777" w:rsidR="004B7819" w:rsidRDefault="004B7819"/>
  </w:footnote>
  <w:footnote w:type="continuationSeparator" w:id="0">
    <w:p w14:paraId="1C905F9E" w14:textId="77777777" w:rsidR="004B7819" w:rsidRDefault="004B7819">
      <w:pPr>
        <w:spacing w:before="0" w:after="0" w:line="240" w:lineRule="auto"/>
      </w:pPr>
      <w:r>
        <w:continuationSeparator/>
      </w:r>
    </w:p>
    <w:p w14:paraId="69B0F0E9" w14:textId="77777777" w:rsidR="004B7819" w:rsidRDefault="004B7819"/>
    <w:p w14:paraId="4417038B" w14:textId="77777777" w:rsidR="004B7819" w:rsidRDefault="004B7819"/>
    <w:p w14:paraId="41EFD0B9" w14:textId="77777777" w:rsidR="004B7819" w:rsidRDefault="004B781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19"/>
    <w:rsid w:val="000A7E05"/>
    <w:rsid w:val="003741B5"/>
    <w:rsid w:val="004B7819"/>
    <w:rsid w:val="00553460"/>
    <w:rsid w:val="005F17EB"/>
    <w:rsid w:val="006D2801"/>
    <w:rsid w:val="00771D10"/>
    <w:rsid w:val="008972EE"/>
    <w:rsid w:val="00BB7B4C"/>
    <w:rsid w:val="00D70444"/>
    <w:rsid w:val="00D821CC"/>
    <w:rsid w:val="00E21FBC"/>
    <w:rsid w:val="00F56E87"/>
    <w:rsid w:val="00FE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A5FBD"/>
  <w15:chartTrackingRefBased/>
  <w15:docId w15:val="{18E924BE-F906-EA40-8CC0-23E30EEE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2.xml" /><Relationship Id="rId5" Type="http://schemas.openxmlformats.org/officeDocument/2006/relationships/settings" Target="settings.xml" /><Relationship Id="rId10" Type="http://schemas.openxmlformats.org/officeDocument/2006/relationships/footer" Target="footer1.xml" /><Relationship Id="rId4" Type="http://schemas.openxmlformats.org/officeDocument/2006/relationships/styles" Target="styles.xml" /><Relationship Id="rId9" Type="http://schemas.openxmlformats.org/officeDocument/2006/relationships/image" Target="media/image1.jpeg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64AB27D-062A-074F-9C8D-A4E403FF96D0%7dtf50002007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E9EFDD2C51A24C8622484CA22C2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89214-0ADB-BF44-9083-BDE400693DD0}"/>
      </w:docPartPr>
      <w:docPartBody>
        <w:p w:rsidR="003F0F62" w:rsidRDefault="003F0F62">
          <w:pPr>
            <w:pStyle w:val="C1E9EFDD2C51A24C8622484CA22C203F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62"/>
    <w:rsid w:val="003F0F62"/>
    <w:rsid w:val="00BB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DEB49BA869D64197D610EC7ABFBA42">
    <w:name w:val="18DEB49BA869D64197D610EC7ABFBA42"/>
  </w:style>
  <w:style w:type="paragraph" w:customStyle="1" w:styleId="37C4AA0BCB5F06489E849F81A137B8BE">
    <w:name w:val="37C4AA0BCB5F06489E849F81A137B8BE"/>
  </w:style>
  <w:style w:type="paragraph" w:customStyle="1" w:styleId="F676D136C819124B9A6183435F221E39">
    <w:name w:val="F676D136C819124B9A6183435F221E39"/>
  </w:style>
  <w:style w:type="paragraph" w:customStyle="1" w:styleId="27A429189AA33A42842F3DF6F307FA5B">
    <w:name w:val="27A429189AA33A42842F3DF6F307FA5B"/>
  </w:style>
  <w:style w:type="paragraph" w:customStyle="1" w:styleId="C1E9EFDD2C51A24C8622484CA22C203F">
    <w:name w:val="C1E9EFDD2C51A24C8622484CA22C203F"/>
  </w:style>
  <w:style w:type="paragraph" w:customStyle="1" w:styleId="10508BDA6D898E48BCB04684F1839354">
    <w:name w:val="10508BDA6D898E48BCB04684F18393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{464AB27D-062A-074F-9C8D-A4E403FF96D0}tf50002007.dotx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jannatsuleman6666@gmail.com</dc:creator>
  <cp:keywords/>
  <dc:description/>
  <cp:lastModifiedBy>jannatsuleman6666@gmail.com</cp:lastModifiedBy>
  <cp:revision>2</cp:revision>
  <dcterms:created xsi:type="dcterms:W3CDTF">2024-07-16T09:22:00Z</dcterms:created>
  <dcterms:modified xsi:type="dcterms:W3CDTF">2024-07-16T09:22:00Z</dcterms:modified>
</cp:coreProperties>
</file>